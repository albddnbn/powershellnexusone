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D415" w14:textId="6829A52E" w:rsidR="00625472" w:rsidRDefault="002B3B4B" w:rsidP="002B3B4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User Installation Steps:</w:t>
      </w:r>
    </w:p>
    <w:p w14:paraId="0289BFF3" w14:textId="373967B3" w:rsidR="002B3B4B" w:rsidRDefault="002B3B4B" w:rsidP="002B3B4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March 3, 2024</w:t>
      </w:r>
    </w:p>
    <w:p w14:paraId="72AF6C25" w14:textId="36073B6E" w:rsidR="002B3B4B" w:rsidRDefault="002B3B4B" w:rsidP="002B3B4B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Alex B.</w:t>
      </w:r>
    </w:p>
    <w:p w14:paraId="15A26A2D" w14:textId="77777777" w:rsidR="002B3B4B" w:rsidRDefault="002B3B4B" w:rsidP="002B3B4B">
      <w:pPr>
        <w:rPr>
          <w:rFonts w:ascii="Garamond" w:hAnsi="Garamond"/>
          <w:sz w:val="28"/>
          <w:szCs w:val="28"/>
        </w:rPr>
      </w:pPr>
    </w:p>
    <w:p w14:paraId="4EAA18BF" w14:textId="09FFA696" w:rsidR="002B3B4B" w:rsidRDefault="002B3B4B" w:rsidP="00391D4D">
      <w:pPr>
        <w:pStyle w:val="Heading1"/>
      </w:pPr>
      <w:r>
        <w:t>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8275"/>
      </w:tblGrid>
      <w:tr w:rsidR="00391D4D" w14:paraId="223B0DC1" w14:textId="77777777" w:rsidTr="00391D4D">
        <w:tc>
          <w:tcPr>
            <w:tcW w:w="2515" w:type="dxa"/>
          </w:tcPr>
          <w:p w14:paraId="240E94D6" w14:textId="39368228" w:rsidR="00391D4D" w:rsidRDefault="00391D4D" w:rsidP="008861DE">
            <w:pPr>
              <w:pStyle w:val="Heading2"/>
            </w:pPr>
            <w:r>
              <w:t>Public installation</w:t>
            </w:r>
          </w:p>
        </w:tc>
        <w:tc>
          <w:tcPr>
            <w:tcW w:w="8275" w:type="dxa"/>
          </w:tcPr>
          <w:p w14:paraId="24B04494" w14:textId="77777777" w:rsidR="00391D4D" w:rsidRPr="00987375" w:rsidRDefault="00391D4D" w:rsidP="00EC2D2B">
            <w:pPr>
              <w:pStyle w:val="ListParagraph"/>
              <w:numPr>
                <w:ilvl w:val="0"/>
                <w:numId w:val="4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Copies source files to specified directory on local filesystem (somewhere in C:\Program Files or C:\Program Files (x86) is suggested)</w:t>
            </w:r>
          </w:p>
          <w:p w14:paraId="1943AF3F" w14:textId="77777777" w:rsidR="00391D4D" w:rsidRPr="00987375" w:rsidRDefault="00391D4D" w:rsidP="00EC2D2B">
            <w:pPr>
              <w:pStyle w:val="ListParagraph"/>
              <w:numPr>
                <w:ilvl w:val="0"/>
                <w:numId w:val="4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Copies source files from source directory to C:\Users\Public\&lt;application name&gt; directory</w:t>
            </w:r>
          </w:p>
          <w:p w14:paraId="54A6B051" w14:textId="77777777" w:rsidR="00391D4D" w:rsidRPr="00987375" w:rsidRDefault="00391D4D" w:rsidP="00EC2D2B">
            <w:pPr>
              <w:pStyle w:val="ListParagraph"/>
              <w:numPr>
                <w:ilvl w:val="0"/>
                <w:numId w:val="4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Copies the public installation shortcut from source directory to C:\Users\Public\Desktop</w:t>
            </w:r>
          </w:p>
          <w:p w14:paraId="3949F6D7" w14:textId="77777777" w:rsidR="00391D4D" w:rsidRPr="00987375" w:rsidRDefault="00391D4D" w:rsidP="00EC2D2B">
            <w:pPr>
              <w:pStyle w:val="ListParagraph"/>
              <w:numPr>
                <w:ilvl w:val="0"/>
                <w:numId w:val="4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Creates scheduled task that re-performs this copying action each time a user logs into the machine</w:t>
            </w:r>
          </w:p>
          <w:p w14:paraId="5E70A371" w14:textId="55525483" w:rsidR="00EC2D2B" w:rsidRPr="00987375" w:rsidRDefault="00EC2D2B" w:rsidP="00EC2D2B">
            <w:pPr>
              <w:pStyle w:val="ListParagraph"/>
              <w:rPr>
                <w:rStyle w:val="SubtleReference"/>
                <w:sz w:val="24"/>
                <w:szCs w:val="24"/>
              </w:rPr>
            </w:pPr>
          </w:p>
        </w:tc>
      </w:tr>
      <w:tr w:rsidR="00391D4D" w14:paraId="14505091" w14:textId="77777777" w:rsidTr="00391D4D">
        <w:tc>
          <w:tcPr>
            <w:tcW w:w="2515" w:type="dxa"/>
          </w:tcPr>
          <w:p w14:paraId="4E8B6793" w14:textId="37962A8B" w:rsidR="00391D4D" w:rsidRDefault="00391D4D" w:rsidP="008861DE">
            <w:pPr>
              <w:pStyle w:val="Heading2"/>
            </w:pPr>
            <w:r>
              <w:t>Private installation</w:t>
            </w:r>
          </w:p>
        </w:tc>
        <w:tc>
          <w:tcPr>
            <w:tcW w:w="8275" w:type="dxa"/>
          </w:tcPr>
          <w:p w14:paraId="7923CDDE" w14:textId="1693FEB4" w:rsidR="00391D4D" w:rsidRPr="00987375" w:rsidRDefault="00391D4D" w:rsidP="00987375">
            <w:pPr>
              <w:pStyle w:val="ListParagraph"/>
              <w:numPr>
                <w:ilvl w:val="0"/>
                <w:numId w:val="11"/>
              </w:numPr>
              <w:rPr>
                <w:rStyle w:val="SubtleReference"/>
                <w:sz w:val="24"/>
                <w:szCs w:val="24"/>
              </w:rPr>
            </w:pPr>
            <w:r w:rsidRPr="00987375">
              <w:rPr>
                <w:rStyle w:val="SubtleReference"/>
                <w:sz w:val="24"/>
                <w:szCs w:val="24"/>
              </w:rPr>
              <w:t>Copies source files to specified directory on local filesystem (somewhere in C:\Program Files or C:\Program Files (x86) is suggested)</w:t>
            </w:r>
          </w:p>
          <w:p w14:paraId="6D9DA9D8" w14:textId="77777777" w:rsidR="00391D4D" w:rsidRPr="00EC2D2B" w:rsidRDefault="00391D4D" w:rsidP="00987375">
            <w:pPr>
              <w:pStyle w:val="ListParagraph"/>
              <w:numPr>
                <w:ilvl w:val="0"/>
                <w:numId w:val="11"/>
              </w:numPr>
              <w:rPr>
                <w:rStyle w:val="SubtleReference"/>
                <w:sz w:val="24"/>
                <w:szCs w:val="24"/>
              </w:rPr>
            </w:pPr>
            <w:r w:rsidRPr="00EC2D2B">
              <w:rPr>
                <w:rStyle w:val="SubtleReference"/>
                <w:sz w:val="24"/>
                <w:szCs w:val="24"/>
              </w:rPr>
              <w:t>Copies source files to C:\Users\&lt;username&gt;\&lt;application name&gt; directory for each existing user in C:\Users</w:t>
            </w:r>
          </w:p>
          <w:p w14:paraId="5489A865" w14:textId="77777777" w:rsidR="00391D4D" w:rsidRPr="00EC2D2B" w:rsidRDefault="00391D4D" w:rsidP="00987375">
            <w:pPr>
              <w:pStyle w:val="ListParagraph"/>
              <w:numPr>
                <w:ilvl w:val="0"/>
                <w:numId w:val="11"/>
              </w:numPr>
              <w:rPr>
                <w:rStyle w:val="SubtleReference"/>
                <w:sz w:val="24"/>
                <w:szCs w:val="24"/>
              </w:rPr>
            </w:pPr>
            <w:r w:rsidRPr="00EC2D2B">
              <w:rPr>
                <w:rStyle w:val="SubtleReference"/>
                <w:sz w:val="24"/>
                <w:szCs w:val="24"/>
              </w:rPr>
              <w:t xml:space="preserve">Copies the private installation shortcut to C:\Users\&lt;username&gt;\AppData\Local\Microsoft\Windows\Start </w:t>
            </w:r>
            <w:proofErr w:type="gramStart"/>
            <w:r w:rsidRPr="00EC2D2B">
              <w:rPr>
                <w:rStyle w:val="SubtleReference"/>
                <w:sz w:val="24"/>
                <w:szCs w:val="24"/>
              </w:rPr>
              <w:t>Menu</w:t>
            </w:r>
            <w:proofErr w:type="gramEnd"/>
          </w:p>
          <w:p w14:paraId="3455C8F0" w14:textId="77777777" w:rsidR="00391D4D" w:rsidRPr="00EC2D2B" w:rsidRDefault="00391D4D" w:rsidP="00987375">
            <w:pPr>
              <w:pStyle w:val="ListParagraph"/>
              <w:numPr>
                <w:ilvl w:val="0"/>
                <w:numId w:val="11"/>
              </w:numPr>
              <w:rPr>
                <w:rStyle w:val="SubtleReference"/>
                <w:sz w:val="24"/>
                <w:szCs w:val="24"/>
              </w:rPr>
            </w:pPr>
            <w:r w:rsidRPr="00EC2D2B">
              <w:rPr>
                <w:rStyle w:val="SubtleReference"/>
                <w:sz w:val="24"/>
                <w:szCs w:val="24"/>
              </w:rPr>
              <w:t>Creates scheduled task to perform the same copying actions for any new user that logs in to the computer.</w:t>
            </w:r>
          </w:p>
          <w:p w14:paraId="551150A9" w14:textId="72CD6720" w:rsidR="00391D4D" w:rsidRPr="00EC2D2B" w:rsidRDefault="00391D4D" w:rsidP="00391D4D">
            <w:pPr>
              <w:rPr>
                <w:rStyle w:val="SubtleReference"/>
                <w:sz w:val="24"/>
                <w:szCs w:val="24"/>
              </w:rPr>
            </w:pPr>
          </w:p>
        </w:tc>
      </w:tr>
      <w:tr w:rsidR="00391D4D" w14:paraId="06F22217" w14:textId="77777777" w:rsidTr="00391D4D">
        <w:tc>
          <w:tcPr>
            <w:tcW w:w="2515" w:type="dxa"/>
          </w:tcPr>
          <w:p w14:paraId="682F971A" w14:textId="611FE680" w:rsidR="00391D4D" w:rsidRDefault="00391D4D" w:rsidP="008861DE">
            <w:pPr>
              <w:pStyle w:val="Heading2"/>
            </w:pPr>
            <w:proofErr w:type="spellStart"/>
            <w:r w:rsidRPr="00FD0A82">
              <w:t>ApplicationName</w:t>
            </w:r>
            <w:proofErr w:type="spellEnd"/>
            <w:r>
              <w:t xml:space="preserve"> folder</w:t>
            </w:r>
          </w:p>
        </w:tc>
        <w:tc>
          <w:tcPr>
            <w:tcW w:w="8275" w:type="dxa"/>
          </w:tcPr>
          <w:p w14:paraId="7364849A" w14:textId="5C05DAEC" w:rsidR="00391D4D" w:rsidRDefault="00987375" w:rsidP="00987375">
            <w:pPr>
              <w:pStyle w:val="Subtitle"/>
            </w:pPr>
            <w:r w:rsidRPr="00FD0A82">
              <w:rPr>
                <w:b/>
                <w:bCs/>
                <w:noProof/>
              </w:rPr>
              <w:drawing>
                <wp:anchor distT="0" distB="0" distL="114300" distR="114300" simplePos="0" relativeHeight="251660288" behindDoc="0" locked="0" layoutInCell="1" allowOverlap="1" wp14:anchorId="1D34EF2D" wp14:editId="05140A2B">
                  <wp:simplePos x="0" y="0"/>
                  <wp:positionH relativeFrom="margin">
                    <wp:posOffset>485775</wp:posOffset>
                  </wp:positionH>
                  <wp:positionV relativeFrom="paragraph">
                    <wp:posOffset>978371</wp:posOffset>
                  </wp:positionV>
                  <wp:extent cx="4162425" cy="1047750"/>
                  <wp:effectExtent l="0" t="0" r="9525" b="0"/>
                  <wp:wrapTopAndBottom/>
                  <wp:docPr id="694645890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5899077" name="Picture 1" descr="A screen shot of a computer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391D4D">
              <w:t xml:space="preserve">Throughout these directions, </w:t>
            </w:r>
            <w:proofErr w:type="spellStart"/>
            <w:r w:rsidR="00391D4D">
              <w:rPr>
                <w:b/>
                <w:bCs/>
              </w:rPr>
              <w:t>ApplicationName</w:t>
            </w:r>
            <w:proofErr w:type="spellEnd"/>
            <w:r w:rsidR="00391D4D">
              <w:rPr>
                <w:b/>
                <w:bCs/>
              </w:rPr>
              <w:t xml:space="preserve"> Folder </w:t>
            </w:r>
            <w:r w:rsidR="00391D4D">
              <w:t xml:space="preserve">is the term used to refer to this folder, in the ‘User Installation Framework’. This is the folder that contains the PSADT Toolkit files. The </w:t>
            </w:r>
            <w:proofErr w:type="gramStart"/>
            <w:r w:rsidR="00391D4D">
              <w:t>folder that</w:t>
            </w:r>
            <w:proofErr w:type="gramEnd"/>
            <w:r w:rsidR="00391D4D">
              <w:t xml:space="preserve"> will be renamed to conform to the application you are working on. Ex: for Dev-C++, this folder is renamed: ‘Dev-C++’.</w:t>
            </w:r>
          </w:p>
          <w:p w14:paraId="04C4A4C7" w14:textId="33FBC01D" w:rsidR="00391D4D" w:rsidRDefault="00391D4D" w:rsidP="00987375">
            <w:pPr>
              <w:pStyle w:val="Subtitle"/>
              <w:rPr>
                <w:b/>
                <w:bCs/>
              </w:rPr>
            </w:pPr>
          </w:p>
        </w:tc>
      </w:tr>
    </w:tbl>
    <w:p w14:paraId="2E7C8E24" w14:textId="77777777" w:rsidR="002B3B4B" w:rsidRDefault="002B3B4B" w:rsidP="002B3B4B">
      <w:pPr>
        <w:rPr>
          <w:rFonts w:ascii="Garamond" w:hAnsi="Garamond"/>
          <w:sz w:val="28"/>
          <w:szCs w:val="28"/>
        </w:rPr>
      </w:pPr>
    </w:p>
    <w:p w14:paraId="7E7DB9B2" w14:textId="01E8B141" w:rsidR="002B3B4B" w:rsidRDefault="002B3B4B" w:rsidP="00391D4D">
      <w:pPr>
        <w:pStyle w:val="Heading1"/>
      </w:pPr>
      <w:r>
        <w:t>If the installation requires more than what’s listed above</w:t>
      </w:r>
      <w:r w:rsidR="00391D4D">
        <w:t xml:space="preserve"> in the public/private installation definitions</w:t>
      </w:r>
      <w:r>
        <w:t>, the PSADT installation scripts will have to be adapted.</w:t>
      </w:r>
    </w:p>
    <w:p w14:paraId="1698B952" w14:textId="02CC2B78" w:rsidR="002B3B4B" w:rsidRDefault="002B3B4B" w:rsidP="002B3B4B">
      <w:pPr>
        <w:pStyle w:val="ListParagraph"/>
        <w:numPr>
          <w:ilvl w:val="0"/>
          <w:numId w:val="5"/>
        </w:numPr>
        <w:rPr>
          <w:rFonts w:ascii="Garamond" w:hAnsi="Garamond"/>
          <w:sz w:val="28"/>
          <w:szCs w:val="28"/>
        </w:rPr>
      </w:pPr>
      <w:r w:rsidRPr="008861DE">
        <w:rPr>
          <w:rFonts w:ascii="Garamond" w:hAnsi="Garamond"/>
          <w:b/>
          <w:bCs/>
          <w:sz w:val="28"/>
          <w:szCs w:val="28"/>
        </w:rPr>
        <w:t>For ex:</w:t>
      </w:r>
      <w:r>
        <w:rPr>
          <w:rFonts w:ascii="Garamond" w:hAnsi="Garamond"/>
          <w:sz w:val="28"/>
          <w:szCs w:val="28"/>
        </w:rPr>
        <w:t xml:space="preserve"> you can easily </w:t>
      </w:r>
      <w:proofErr w:type="spellStart"/>
      <w:proofErr w:type="gramStart"/>
      <w:r>
        <w:rPr>
          <w:rFonts w:ascii="Garamond" w:hAnsi="Garamond"/>
          <w:sz w:val="28"/>
          <w:szCs w:val="28"/>
        </w:rPr>
        <w:t>created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an installation script/folder for the Orwell fork of Dev-C++ using the source files folder (after creating shortcuts)</w:t>
      </w:r>
    </w:p>
    <w:p w14:paraId="3993BF6D" w14:textId="66E78645" w:rsidR="002B3B4B" w:rsidRDefault="002B3B4B" w:rsidP="002B3B4B">
      <w:pPr>
        <w:pStyle w:val="ListParagraph"/>
        <w:numPr>
          <w:ilvl w:val="1"/>
          <w:numId w:val="5"/>
        </w:numPr>
        <w:rPr>
          <w:rFonts w:ascii="Garamond" w:hAnsi="Garamond"/>
          <w:sz w:val="28"/>
          <w:szCs w:val="28"/>
        </w:rPr>
      </w:pPr>
      <w:proofErr w:type="gramStart"/>
      <w:r>
        <w:rPr>
          <w:rFonts w:ascii="Garamond" w:hAnsi="Garamond"/>
          <w:sz w:val="28"/>
          <w:szCs w:val="28"/>
        </w:rPr>
        <w:t>But,</w:t>
      </w:r>
      <w:proofErr w:type="gramEnd"/>
      <w:r>
        <w:rPr>
          <w:rFonts w:ascii="Garamond" w:hAnsi="Garamond"/>
          <w:sz w:val="28"/>
          <w:szCs w:val="28"/>
        </w:rPr>
        <w:t xml:space="preserve"> running a system installation using </w:t>
      </w:r>
      <w:proofErr w:type="gramStart"/>
      <w:r>
        <w:rPr>
          <w:rFonts w:ascii="Garamond" w:hAnsi="Garamond"/>
          <w:sz w:val="28"/>
          <w:szCs w:val="28"/>
        </w:rPr>
        <w:t>the .</w:t>
      </w:r>
      <w:proofErr w:type="gramEnd"/>
      <w:r>
        <w:rPr>
          <w:rFonts w:ascii="Garamond" w:hAnsi="Garamond"/>
          <w:sz w:val="28"/>
          <w:szCs w:val="28"/>
        </w:rPr>
        <w:t>exe helps to do things including setting file associates in the registry.</w:t>
      </w:r>
    </w:p>
    <w:p w14:paraId="0C191E91" w14:textId="277F17DE" w:rsidR="00391D4D" w:rsidRDefault="00391D4D" w:rsidP="00391D4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>In the Deploy-ApplicationName.ps1 script, there are already code sections to do things like uninstall target MSI, EXE applications</w:t>
      </w:r>
      <w:r w:rsidR="00800E14">
        <w:rPr>
          <w:rFonts w:ascii="Garamond" w:hAnsi="Garamond"/>
          <w:sz w:val="28"/>
          <w:szCs w:val="28"/>
        </w:rPr>
        <w:t xml:space="preserve">. These code sections are currently commented </w:t>
      </w:r>
      <w:proofErr w:type="gramStart"/>
      <w:r w:rsidR="00800E14">
        <w:rPr>
          <w:rFonts w:ascii="Garamond" w:hAnsi="Garamond"/>
          <w:sz w:val="28"/>
          <w:szCs w:val="28"/>
        </w:rPr>
        <w:t>out, and</w:t>
      </w:r>
      <w:proofErr w:type="gramEnd"/>
      <w:r w:rsidR="00800E14">
        <w:rPr>
          <w:rFonts w:ascii="Garamond" w:hAnsi="Garamond"/>
          <w:sz w:val="28"/>
          <w:szCs w:val="28"/>
        </w:rPr>
        <w:t xml:space="preserve"> need to be reviewed/edited before uncommenting for use in your script (if they are needed).</w:t>
      </w:r>
    </w:p>
    <w:p w14:paraId="42262333" w14:textId="77777777" w:rsidR="00391D4D" w:rsidRDefault="00391D4D" w:rsidP="00391D4D">
      <w:pPr>
        <w:rPr>
          <w:rFonts w:ascii="Garamond" w:hAnsi="Garamond"/>
          <w:sz w:val="28"/>
          <w:szCs w:val="28"/>
        </w:rPr>
      </w:pPr>
    </w:p>
    <w:p w14:paraId="2EFB207D" w14:textId="77777777" w:rsidR="00391D4D" w:rsidRPr="00391D4D" w:rsidRDefault="00391D4D" w:rsidP="00391D4D">
      <w:pPr>
        <w:rPr>
          <w:rFonts w:ascii="Garamond" w:hAnsi="Garamond"/>
          <w:sz w:val="28"/>
          <w:szCs w:val="28"/>
        </w:rPr>
      </w:pPr>
    </w:p>
    <w:p w14:paraId="7694438B" w14:textId="6BFCAF17" w:rsidR="002B3B4B" w:rsidRDefault="002B3B4B" w:rsidP="007A66B2">
      <w:pPr>
        <w:pStyle w:val="Heading1"/>
        <w:rPr>
          <w:sz w:val="44"/>
          <w:szCs w:val="44"/>
        </w:rPr>
      </w:pPr>
      <w:r w:rsidRPr="00812C7B">
        <w:rPr>
          <w:sz w:val="44"/>
          <w:szCs w:val="44"/>
        </w:rPr>
        <w:t>Steps to create a user installation PSADT folder:</w:t>
      </w:r>
    </w:p>
    <w:p w14:paraId="2723BE79" w14:textId="77777777" w:rsidR="00812C7B" w:rsidRPr="00812C7B" w:rsidRDefault="00812C7B" w:rsidP="00812C7B"/>
    <w:p w14:paraId="63C8E935" w14:textId="29C2696D" w:rsidR="002B3B4B" w:rsidRPr="002B3B4B" w:rsidRDefault="002B3B4B" w:rsidP="00812C7B">
      <w:pPr>
        <w:pStyle w:val="Heading1"/>
        <w:numPr>
          <w:ilvl w:val="0"/>
          <w:numId w:val="6"/>
        </w:numPr>
      </w:pPr>
      <w:r>
        <w:t>Decide on an application name.</w:t>
      </w:r>
    </w:p>
    <w:p w14:paraId="12CA5A5F" w14:textId="56835A3B" w:rsidR="002B3B4B" w:rsidRPr="002B3B4B" w:rsidRDefault="002B3B4B" w:rsidP="002B3B4B">
      <w:pPr>
        <w:pStyle w:val="ListParagraph"/>
        <w:numPr>
          <w:ilvl w:val="1"/>
          <w:numId w:val="6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name will be used for all directories containing source files on a machine’s local </w:t>
      </w:r>
      <w:proofErr w:type="gramStart"/>
      <w:r>
        <w:rPr>
          <w:rFonts w:ascii="Garamond" w:hAnsi="Garamond"/>
          <w:sz w:val="28"/>
          <w:szCs w:val="28"/>
        </w:rPr>
        <w:t>filesystem</w:t>
      </w:r>
      <w:proofErr w:type="gramEnd"/>
    </w:p>
    <w:p w14:paraId="372E41F7" w14:textId="04D2BF2B" w:rsidR="002B3B4B" w:rsidRPr="002B3B4B" w:rsidRDefault="002B3B4B" w:rsidP="002B3B4B">
      <w:pPr>
        <w:pStyle w:val="ListParagraph"/>
        <w:numPr>
          <w:ilvl w:val="1"/>
          <w:numId w:val="6"/>
        </w:num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This name should be synchronous with the source file directory name, contained in </w:t>
      </w:r>
      <w:proofErr w:type="gramStart"/>
      <w:r>
        <w:rPr>
          <w:rFonts w:ascii="Garamond" w:hAnsi="Garamond"/>
          <w:sz w:val="28"/>
          <w:szCs w:val="28"/>
        </w:rPr>
        <w:t>the .</w:t>
      </w:r>
      <w:proofErr w:type="gramEnd"/>
      <w:r>
        <w:rPr>
          <w:rFonts w:ascii="Garamond" w:hAnsi="Garamond"/>
          <w:sz w:val="28"/>
          <w:szCs w:val="28"/>
        </w:rPr>
        <w:t>/Files directory of the PSADT folder.</w:t>
      </w:r>
    </w:p>
    <w:p w14:paraId="14CDEB9F" w14:textId="080B9BC5" w:rsidR="00917F86" w:rsidRDefault="00917F86" w:rsidP="00812C7B">
      <w:pPr>
        <w:pStyle w:val="Heading1"/>
        <w:numPr>
          <w:ilvl w:val="0"/>
          <w:numId w:val="6"/>
        </w:numPr>
      </w:pPr>
      <w:r>
        <w:t>Change the ‘</w:t>
      </w:r>
      <w:proofErr w:type="spellStart"/>
      <w:r>
        <w:t>ApplicationName</w:t>
      </w:r>
      <w:proofErr w:type="spellEnd"/>
      <w:r>
        <w:t>’ directory, and Deploy-ApplicationName.ps1 files to fit the application you are working on.</w:t>
      </w:r>
    </w:p>
    <w:p w14:paraId="4E7F79E6" w14:textId="3714270F" w:rsidR="00917F86" w:rsidRPr="00917F86" w:rsidRDefault="001B0BF3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Below</w:t>
      </w:r>
      <w:r w:rsidR="00917F86">
        <w:rPr>
          <w:rFonts w:ascii="Garamond" w:hAnsi="Garamond"/>
          <w:sz w:val="28"/>
          <w:szCs w:val="28"/>
        </w:rPr>
        <w:t xml:space="preserve"> is an example of the directory structure for a ‘Dev-C++’ PSADT installation.</w:t>
      </w:r>
    </w:p>
    <w:p w14:paraId="2836647B" w14:textId="77777777" w:rsidR="001B0BF3" w:rsidRDefault="00917F86" w:rsidP="001B0BF3">
      <w:pPr>
        <w:keepNext/>
        <w:jc w:val="center"/>
      </w:pPr>
      <w:r w:rsidRPr="00917F86">
        <w:rPr>
          <w:rFonts w:ascii="Garamond" w:hAnsi="Garamond"/>
          <w:noProof/>
          <w:sz w:val="28"/>
          <w:szCs w:val="28"/>
        </w:rPr>
        <w:drawing>
          <wp:inline distT="0" distB="0" distL="0" distR="0" wp14:anchorId="7D2DDA2E" wp14:editId="50B64B7C">
            <wp:extent cx="3000794" cy="2324424"/>
            <wp:effectExtent l="0" t="0" r="9525" b="0"/>
            <wp:docPr id="1827402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24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9CD4" w14:textId="6DE59BA6" w:rsidR="00917F86" w:rsidRDefault="001B0BF3" w:rsidP="001B0BF3">
      <w:pPr>
        <w:pStyle w:val="Caption"/>
        <w:jc w:val="center"/>
        <w:rPr>
          <w:rFonts w:ascii="Garamond" w:hAnsi="Garamond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Directory structure for Dev-C++ PSADT Installation.</w:t>
      </w:r>
    </w:p>
    <w:p w14:paraId="2B8B5163" w14:textId="77777777" w:rsidR="00917F86" w:rsidRDefault="00917F86" w:rsidP="00917F86">
      <w:pPr>
        <w:rPr>
          <w:rFonts w:ascii="Garamond" w:hAnsi="Garamond"/>
          <w:sz w:val="28"/>
          <w:szCs w:val="28"/>
        </w:rPr>
      </w:pPr>
    </w:p>
    <w:p w14:paraId="777DF124" w14:textId="1C275617" w:rsidR="002B3B4B" w:rsidRPr="00917F86" w:rsidRDefault="00917F86" w:rsidP="00812C7B">
      <w:pPr>
        <w:pStyle w:val="Heading1"/>
        <w:numPr>
          <w:ilvl w:val="0"/>
          <w:numId w:val="6"/>
        </w:numPr>
      </w:pPr>
      <w:r>
        <w:t>Edit Deploy-ApplicationName.ps1</w:t>
      </w:r>
    </w:p>
    <w:p w14:paraId="6B8FA4A5" w14:textId="4EE52B46" w:rsidR="00917F86" w:rsidRDefault="00917F86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 CTRL+F to replace necessary values in the script:</w:t>
      </w:r>
    </w:p>
    <w:tbl>
      <w:tblPr>
        <w:tblStyle w:val="GridTable4-Accent1"/>
        <w:tblW w:w="10308" w:type="dxa"/>
        <w:tblLook w:val="04A0" w:firstRow="1" w:lastRow="0" w:firstColumn="1" w:lastColumn="0" w:noHBand="0" w:noVBand="1"/>
      </w:tblPr>
      <w:tblGrid>
        <w:gridCol w:w="3145"/>
        <w:gridCol w:w="7163"/>
      </w:tblGrid>
      <w:tr w:rsidR="00917F86" w14:paraId="7322BABA" w14:textId="77777777" w:rsidTr="00D91A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862E67F" w14:textId="1FC7F34E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CTRL+F for this value</w:t>
            </w:r>
          </w:p>
        </w:tc>
        <w:tc>
          <w:tcPr>
            <w:tcW w:w="7163" w:type="dxa"/>
          </w:tcPr>
          <w:p w14:paraId="6531816F" w14:textId="35365A3B" w:rsidR="00917F86" w:rsidRDefault="00917F86" w:rsidP="00D91A2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Replace with:</w:t>
            </w:r>
          </w:p>
        </w:tc>
      </w:tr>
      <w:tr w:rsidR="00917F86" w14:paraId="2914478C" w14:textId="77777777" w:rsidTr="00D9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66254C7" w14:textId="4240C52A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appname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7163" w:type="dxa"/>
          </w:tcPr>
          <w:p w14:paraId="555B1CA6" w14:textId="7477CA4A" w:rsidR="00917F86" w:rsidRPr="00917F86" w:rsidRDefault="00917F86" w:rsidP="00D91A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Replace with the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same application name used for your folders and deploy-application.ps1 script.</w:t>
            </w:r>
          </w:p>
        </w:tc>
      </w:tr>
      <w:tr w:rsidR="00917F86" w14:paraId="28795660" w14:textId="77777777" w:rsidTr="00D91A24">
        <w:trPr>
          <w:trHeight w:val="2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A098C85" w14:textId="43D49BC0" w:rsidR="00917F86" w:rsidRP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lastRenderedPageBreak/>
              <w:t>(($exe$))</w:t>
            </w:r>
          </w:p>
        </w:tc>
        <w:tc>
          <w:tcPr>
            <w:tcW w:w="7163" w:type="dxa"/>
          </w:tcPr>
          <w:p w14:paraId="1F271EE3" w14:textId="77777777" w:rsid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Replace with a comma-separated list of processes that should be closed down before installation.</w:t>
            </w:r>
            <w:r>
              <w:rPr>
                <w:rFonts w:ascii="Garamond" w:hAnsi="Garamond"/>
                <w:sz w:val="28"/>
                <w:szCs w:val="28"/>
              </w:rPr>
              <w:br/>
              <w:t>Ex: ‘</w:t>
            </w:r>
            <w:proofErr w:type="spellStart"/>
            <w:proofErr w:type="gramStart"/>
            <w:r>
              <w:rPr>
                <w:rFonts w:ascii="Garamond" w:hAnsi="Garamond"/>
                <w:sz w:val="28"/>
                <w:szCs w:val="28"/>
              </w:rPr>
              <w:t>chrome,edge</w:t>
            </w:r>
            <w:proofErr w:type="spellEnd"/>
            <w:proofErr w:type="gramEnd"/>
            <w:r>
              <w:rPr>
                <w:rFonts w:ascii="Garamond" w:hAnsi="Garamond"/>
                <w:sz w:val="28"/>
                <w:szCs w:val="28"/>
              </w:rPr>
              <w:t>’ would close the chrome and edge processes.</w:t>
            </w:r>
          </w:p>
          <w:p w14:paraId="2B6088CF" w14:textId="64918267" w:rsidR="00917F86" w:rsidRP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*There needs to be at least one value here – if nothing else, insert the name of the .exe/process used by the application.</w:t>
            </w:r>
          </w:p>
        </w:tc>
      </w:tr>
      <w:tr w:rsidR="00917F86" w14:paraId="6DC81D5F" w14:textId="77777777" w:rsidTr="00D91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1F359AB" w14:textId="2809ACE1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sourcefolder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7163" w:type="dxa"/>
          </w:tcPr>
          <w:p w14:paraId="34A5F167" w14:textId="77777777" w:rsidR="00917F86" w:rsidRDefault="00917F86" w:rsidP="00D91A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Folder where source files will be copied to, on local filesystem.</w:t>
            </w:r>
          </w:p>
          <w:p w14:paraId="7FC3E92E" w14:textId="59221AEB" w:rsidR="00917F86" w:rsidRPr="00917F86" w:rsidRDefault="00917F86" w:rsidP="00D91A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Files will be copied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from here </w:t>
            </w:r>
            <w:r>
              <w:rPr>
                <w:rFonts w:ascii="Garamond" w:hAnsi="Garamond"/>
                <w:sz w:val="28"/>
                <w:szCs w:val="28"/>
              </w:rPr>
              <w:t>to users or public directories.</w:t>
            </w:r>
          </w:p>
        </w:tc>
      </w:tr>
      <w:tr w:rsidR="00917F86" w14:paraId="0EA3FA95" w14:textId="77777777" w:rsidTr="00D91A24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11BB2AF" w14:textId="084EAFDA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(($installation-type$))</w:t>
            </w:r>
          </w:p>
        </w:tc>
        <w:tc>
          <w:tcPr>
            <w:tcW w:w="7163" w:type="dxa"/>
          </w:tcPr>
          <w:p w14:paraId="0EA2B014" w14:textId="55A1C341" w:rsid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Replace with ‘public’ or ‘private’ to set the $INSTALL_TYPE variable.</w:t>
            </w:r>
          </w:p>
        </w:tc>
      </w:tr>
    </w:tbl>
    <w:p w14:paraId="245CC1E2" w14:textId="7D222137" w:rsidR="00917F86" w:rsidRDefault="00917F86" w:rsidP="00917F86">
      <w:pPr>
        <w:rPr>
          <w:rFonts w:ascii="Garamond" w:hAnsi="Garamond"/>
          <w:sz w:val="28"/>
          <w:szCs w:val="28"/>
        </w:rPr>
      </w:pPr>
    </w:p>
    <w:p w14:paraId="71577996" w14:textId="32DF75F2" w:rsidR="00917F86" w:rsidRDefault="00917F86" w:rsidP="00812C7B">
      <w:pPr>
        <w:pStyle w:val="Heading1"/>
        <w:numPr>
          <w:ilvl w:val="0"/>
          <w:numId w:val="6"/>
        </w:numPr>
      </w:pPr>
      <w:r>
        <w:t xml:space="preserve">Edit the </w:t>
      </w:r>
      <w:r>
        <w:rPr>
          <w:b/>
          <w:bCs/>
        </w:rPr>
        <w:t xml:space="preserve">USERINSTALL.PS1 file, </w:t>
      </w:r>
      <w:r>
        <w:t xml:space="preserve">contained in </w:t>
      </w:r>
      <w:proofErr w:type="gramStart"/>
      <w:r>
        <w:t>the .</w:t>
      </w:r>
      <w:proofErr w:type="gramEnd"/>
      <w:r>
        <w:t>/Files directory of the framework PSADT folder.</w:t>
      </w:r>
    </w:p>
    <w:p w14:paraId="79B07FFA" w14:textId="77777777" w:rsidR="00812C7B" w:rsidRPr="00812C7B" w:rsidRDefault="00812C7B" w:rsidP="00812C7B"/>
    <w:p w14:paraId="51DC4FDB" w14:textId="42A6BBA2" w:rsidR="00917F86" w:rsidRDefault="00917F86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Use CTRL+F to replace necessary values in the script:</w:t>
      </w:r>
    </w:p>
    <w:tbl>
      <w:tblPr>
        <w:tblStyle w:val="GridTable4-Accent1"/>
        <w:tblW w:w="11155" w:type="dxa"/>
        <w:tblInd w:w="-365" w:type="dxa"/>
        <w:tblLook w:val="04A0" w:firstRow="1" w:lastRow="0" w:firstColumn="1" w:lastColumn="0" w:noHBand="0" w:noVBand="1"/>
      </w:tblPr>
      <w:tblGrid>
        <w:gridCol w:w="3048"/>
        <w:gridCol w:w="8107"/>
      </w:tblGrid>
      <w:tr w:rsidR="00045861" w14:paraId="03E866D7" w14:textId="77777777" w:rsidTr="00045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4A1BE3E" w14:textId="77777777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CTRL+F for this value</w:t>
            </w:r>
          </w:p>
        </w:tc>
        <w:tc>
          <w:tcPr>
            <w:tcW w:w="8290" w:type="dxa"/>
          </w:tcPr>
          <w:p w14:paraId="4C0C0353" w14:textId="77777777" w:rsidR="00917F86" w:rsidRDefault="00917F86" w:rsidP="00D91A24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Replace with:</w:t>
            </w:r>
          </w:p>
        </w:tc>
      </w:tr>
      <w:tr w:rsidR="00045861" w14:paraId="50180060" w14:textId="77777777" w:rsidTr="0004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5BDF7DD" w14:textId="77777777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appname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8290" w:type="dxa"/>
          </w:tcPr>
          <w:p w14:paraId="63DA7DC6" w14:textId="77777777" w:rsidR="00917F86" w:rsidRPr="00917F86" w:rsidRDefault="00917F86" w:rsidP="00D91A24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Replace with the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>same application name used for your folders and deploy-application.ps1 script.</w:t>
            </w:r>
          </w:p>
        </w:tc>
      </w:tr>
      <w:tr w:rsidR="00045861" w14:paraId="279882B3" w14:textId="77777777" w:rsidTr="00045861">
        <w:trPr>
          <w:trHeight w:val="1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5BA21865" w14:textId="77777777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sourcefolder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8290" w:type="dxa"/>
          </w:tcPr>
          <w:p w14:paraId="748ECDDA" w14:textId="77777777" w:rsid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Folder where source files will be copied to, on local filesystem.</w:t>
            </w:r>
          </w:p>
          <w:p w14:paraId="257C2B5E" w14:textId="77777777" w:rsidR="00917F86" w:rsidRPr="00917F86" w:rsidRDefault="00917F86" w:rsidP="00D91A2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Files will be copied </w:t>
            </w: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from here </w:t>
            </w:r>
            <w:r>
              <w:rPr>
                <w:rFonts w:ascii="Garamond" w:hAnsi="Garamond"/>
                <w:sz w:val="28"/>
                <w:szCs w:val="28"/>
              </w:rPr>
              <w:t>to users or public directories.</w:t>
            </w:r>
          </w:p>
        </w:tc>
      </w:tr>
      <w:tr w:rsidR="00045861" w14:paraId="65814D49" w14:textId="77777777" w:rsidTr="00045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20DAE6CB" w14:textId="7AA3FAF1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startmenushortcut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8290" w:type="dxa"/>
          </w:tcPr>
          <w:p w14:paraId="38B9FF75" w14:textId="5F582E22" w:rsidR="00917F86" w:rsidRPr="00031AA0" w:rsidRDefault="00917F86" w:rsidP="00D91A24">
            <w:pPr>
              <w:pStyle w:val="ListParagraph"/>
              <w:numPr>
                <w:ilvl w:val="0"/>
                <w:numId w:val="7"/>
              </w:num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  <w:sz w:val="24"/>
                <w:szCs w:val="24"/>
              </w:rPr>
            </w:pPr>
            <w:r w:rsidRPr="00031AA0">
              <w:rPr>
                <w:rStyle w:val="SubtleReference"/>
                <w:sz w:val="24"/>
                <w:szCs w:val="24"/>
              </w:rPr>
              <w:t>Absolute path to where the start menu shortcut will be located on local computer, ex: C:\Program Files (x</w:t>
            </w:r>
            <w:proofErr w:type="gramStart"/>
            <w:r w:rsidRPr="00031AA0">
              <w:rPr>
                <w:rStyle w:val="SubtleReference"/>
                <w:sz w:val="24"/>
                <w:szCs w:val="24"/>
              </w:rPr>
              <w:t>86)\</w:t>
            </w:r>
            <w:proofErr w:type="gramEnd"/>
            <w:r w:rsidRPr="00031AA0">
              <w:rPr>
                <w:rStyle w:val="SubtleReference"/>
                <w:sz w:val="24"/>
                <w:szCs w:val="24"/>
              </w:rPr>
              <w:t>Dev-C++\Dev-C++.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lnk</w:t>
            </w:r>
            <w:proofErr w:type="spellEnd"/>
          </w:p>
          <w:p w14:paraId="704EAC30" w14:textId="2A03A2D1" w:rsidR="00917F86" w:rsidRPr="00031AA0" w:rsidRDefault="00917F86" w:rsidP="00D91A24">
            <w:pPr>
              <w:pStyle w:val="ListParagraph"/>
              <w:numPr>
                <w:ilvl w:val="0"/>
                <w:numId w:val="7"/>
              </w:num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  <w:sz w:val="24"/>
                <w:szCs w:val="24"/>
              </w:rPr>
            </w:pPr>
            <w:r w:rsidRPr="00031AA0">
              <w:rPr>
                <w:rStyle w:val="SubtleReference"/>
                <w:sz w:val="24"/>
                <w:szCs w:val="24"/>
              </w:rPr>
              <w:t>Should follow the format: (($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sourcefolder</w:t>
            </w:r>
            <w:proofErr w:type="spellEnd"/>
            <w:r w:rsidRPr="00031AA0">
              <w:rPr>
                <w:rStyle w:val="SubtleReference"/>
                <w:sz w:val="24"/>
                <w:szCs w:val="24"/>
              </w:rPr>
              <w:t>$</w:t>
            </w:r>
            <w:proofErr w:type="gramStart"/>
            <w:r w:rsidRPr="00031AA0">
              <w:rPr>
                <w:rStyle w:val="SubtleReference"/>
                <w:sz w:val="24"/>
                <w:szCs w:val="24"/>
              </w:rPr>
              <w:t>))\</w:t>
            </w:r>
            <w:proofErr w:type="gramEnd"/>
            <w:r w:rsidRPr="00031AA0">
              <w:rPr>
                <w:rStyle w:val="SubtleReference"/>
                <w:sz w:val="24"/>
                <w:szCs w:val="24"/>
              </w:rPr>
              <w:t>(($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appname</w:t>
            </w:r>
            <w:proofErr w:type="spellEnd"/>
            <w:r w:rsidRPr="00031AA0">
              <w:rPr>
                <w:rStyle w:val="SubtleReference"/>
                <w:sz w:val="24"/>
                <w:szCs w:val="24"/>
              </w:rPr>
              <w:t>$))\(($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appname</w:t>
            </w:r>
            <w:proofErr w:type="spellEnd"/>
            <w:r w:rsidRPr="00031AA0">
              <w:rPr>
                <w:rStyle w:val="SubtleReference"/>
                <w:sz w:val="24"/>
                <w:szCs w:val="24"/>
              </w:rPr>
              <w:t>$)).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lnk</w:t>
            </w:r>
            <w:proofErr w:type="spellEnd"/>
          </w:p>
          <w:p w14:paraId="334113E2" w14:textId="77777777" w:rsidR="00812C7B" w:rsidRPr="00031AA0" w:rsidRDefault="00917F86" w:rsidP="00812C7B">
            <w:pPr>
              <w:pStyle w:val="ListParagraph"/>
              <w:numPr>
                <w:ilvl w:val="0"/>
                <w:numId w:val="7"/>
              </w:num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ubtleReference"/>
                <w:sz w:val="24"/>
                <w:szCs w:val="24"/>
              </w:rPr>
            </w:pPr>
            <w:r w:rsidRPr="00031AA0">
              <w:rPr>
                <w:rStyle w:val="SubtleReference"/>
                <w:sz w:val="24"/>
                <w:szCs w:val="24"/>
              </w:rPr>
              <w:t>Start menu shortcut should target: C:\Users\%username%\(($appname$</w:t>
            </w:r>
            <w:proofErr w:type="gramStart"/>
            <w:r w:rsidRPr="00031AA0">
              <w:rPr>
                <w:rStyle w:val="SubtleReference"/>
                <w:sz w:val="24"/>
                <w:szCs w:val="24"/>
              </w:rPr>
              <w:t>))\</w:t>
            </w:r>
            <w:proofErr w:type="gramEnd"/>
            <w:r w:rsidRPr="00031AA0">
              <w:rPr>
                <w:rStyle w:val="SubtleReference"/>
                <w:sz w:val="24"/>
                <w:szCs w:val="24"/>
              </w:rPr>
              <w:t>application-exe.exe</w:t>
            </w:r>
          </w:p>
          <w:p w14:paraId="08D4C474" w14:textId="27A65614" w:rsidR="00917F86" w:rsidRPr="00812C7B" w:rsidRDefault="00917F86" w:rsidP="00812C7B">
            <w:pPr>
              <w:pStyle w:val="ListParagraph"/>
              <w:numPr>
                <w:ilvl w:val="0"/>
                <w:numId w:val="7"/>
              </w:numPr>
              <w:spacing w:before="240"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031AA0">
              <w:rPr>
                <w:rStyle w:val="SubtleReference"/>
                <w:sz w:val="24"/>
                <w:szCs w:val="24"/>
              </w:rPr>
              <w:t>Shortcuts are copied to: C:\Users\%username%\AppData\Roaming\Microsoft\Windows\Start Menu\Programs\(($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appname</w:t>
            </w:r>
            <w:proofErr w:type="spellEnd"/>
            <w:r w:rsidRPr="00031AA0">
              <w:rPr>
                <w:rStyle w:val="SubtleReference"/>
                <w:sz w:val="24"/>
                <w:szCs w:val="24"/>
              </w:rPr>
              <w:t>$)).</w:t>
            </w:r>
            <w:proofErr w:type="spellStart"/>
            <w:r w:rsidRPr="00031AA0">
              <w:rPr>
                <w:rStyle w:val="SubtleReference"/>
                <w:sz w:val="24"/>
                <w:szCs w:val="24"/>
              </w:rPr>
              <w:t>lnk</w:t>
            </w:r>
            <w:proofErr w:type="spellEnd"/>
          </w:p>
        </w:tc>
      </w:tr>
      <w:tr w:rsidR="00917F86" w14:paraId="464E5E93" w14:textId="77777777" w:rsidTr="00045861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14:paraId="072F568F" w14:textId="0EA29DF6" w:rsidR="00917F86" w:rsidRDefault="00917F86" w:rsidP="00D91A24">
            <w:pPr>
              <w:spacing w:before="240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(($</w:t>
            </w:r>
            <w:proofErr w:type="spellStart"/>
            <w:r>
              <w:rPr>
                <w:rFonts w:ascii="Garamond" w:hAnsi="Garamond"/>
                <w:sz w:val="28"/>
                <w:szCs w:val="28"/>
              </w:rPr>
              <w:t>desktopshortcut</w:t>
            </w:r>
            <w:proofErr w:type="spellEnd"/>
            <w:r>
              <w:rPr>
                <w:rFonts w:ascii="Garamond" w:hAnsi="Garamond"/>
                <w:sz w:val="28"/>
                <w:szCs w:val="28"/>
              </w:rPr>
              <w:t>$))</w:t>
            </w:r>
          </w:p>
        </w:tc>
        <w:tc>
          <w:tcPr>
            <w:tcW w:w="8290" w:type="dxa"/>
          </w:tcPr>
          <w:p w14:paraId="37388A63" w14:textId="77777777" w:rsidR="00917F86" w:rsidRPr="00031AA0" w:rsidRDefault="00917F86" w:rsidP="00D91A24">
            <w:pPr>
              <w:pStyle w:val="ListParagraph"/>
              <w:numPr>
                <w:ilvl w:val="0"/>
                <w:numId w:val="8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031AA0">
              <w:rPr>
                <w:rStyle w:val="SubtleReference"/>
              </w:rPr>
              <w:t>Absolute path to where the desktop shortcut will be located on local computer, ex: C:\Users\Public\Desktop\Dev-C++.lnk</w:t>
            </w:r>
          </w:p>
          <w:p w14:paraId="37906173" w14:textId="77777777" w:rsidR="00917F86" w:rsidRPr="00031AA0" w:rsidRDefault="00917F86" w:rsidP="00D91A24">
            <w:pPr>
              <w:pStyle w:val="ListParagraph"/>
              <w:numPr>
                <w:ilvl w:val="0"/>
                <w:numId w:val="8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031AA0">
              <w:rPr>
                <w:rStyle w:val="SubtleReference"/>
              </w:rPr>
              <w:t>Should follow the format: C:\Users\Public\Desktop\(($appname$)).lnk</w:t>
            </w:r>
          </w:p>
          <w:p w14:paraId="3AE157ED" w14:textId="77777777" w:rsidR="00917F86" w:rsidRPr="00031AA0" w:rsidRDefault="00917F86" w:rsidP="00D91A24">
            <w:pPr>
              <w:pStyle w:val="ListParagraph"/>
              <w:numPr>
                <w:ilvl w:val="0"/>
                <w:numId w:val="8"/>
              </w:num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</w:rPr>
            </w:pPr>
            <w:r w:rsidRPr="00031AA0">
              <w:rPr>
                <w:rStyle w:val="SubtleReference"/>
              </w:rPr>
              <w:lastRenderedPageBreak/>
              <w:t>THE PUBLIC SHORTCUT SHOULD BE LOCATED IN THE 'PUBLICINSTALL' DIRECTORY AT THE BASE OF THE SOURCE FILE DIRECTORY, IN THE SCRIPT FOLDER.</w:t>
            </w:r>
          </w:p>
          <w:p w14:paraId="3E1853A9" w14:textId="5C6A6F0F" w:rsidR="00917F86" w:rsidRPr="00917F86" w:rsidRDefault="00917F86" w:rsidP="00D91A24">
            <w:pPr>
              <w:pStyle w:val="ListParagraph"/>
              <w:numPr>
                <w:ilvl w:val="0"/>
                <w:numId w:val="8"/>
              </w:numPr>
              <w:spacing w:before="24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</w:rPr>
            </w:pPr>
            <w:r w:rsidRPr="00031AA0">
              <w:rPr>
                <w:rStyle w:val="SubtleReference"/>
              </w:rPr>
              <w:t>Public shortcut should target: C:\Users\Public\(($appname$</w:t>
            </w:r>
            <w:proofErr w:type="gramStart"/>
            <w:r w:rsidRPr="00031AA0">
              <w:rPr>
                <w:rStyle w:val="SubtleReference"/>
              </w:rPr>
              <w:t>))\</w:t>
            </w:r>
            <w:proofErr w:type="gramEnd"/>
            <w:r w:rsidRPr="00031AA0">
              <w:rPr>
                <w:rStyle w:val="SubtleReference"/>
              </w:rPr>
              <w:t>(($appname$)).lnk</w:t>
            </w:r>
          </w:p>
        </w:tc>
      </w:tr>
    </w:tbl>
    <w:p w14:paraId="6EE56DBE" w14:textId="77777777" w:rsidR="00917F86" w:rsidRDefault="00917F86" w:rsidP="00917F86">
      <w:pPr>
        <w:rPr>
          <w:rFonts w:ascii="Garamond" w:hAnsi="Garamond"/>
          <w:sz w:val="28"/>
          <w:szCs w:val="28"/>
        </w:rPr>
      </w:pPr>
    </w:p>
    <w:p w14:paraId="21470AA3" w14:textId="5B207CDF" w:rsidR="00917F86" w:rsidRPr="00031AA0" w:rsidRDefault="00917F86" w:rsidP="00031AA0">
      <w:pPr>
        <w:pStyle w:val="Caption"/>
        <w:rPr>
          <w:sz w:val="22"/>
          <w:szCs w:val="22"/>
        </w:rPr>
      </w:pPr>
      <w:r w:rsidRPr="00031AA0">
        <w:rPr>
          <w:sz w:val="22"/>
          <w:szCs w:val="22"/>
        </w:rPr>
        <w:t>*Guides included for shortcut creation further along.</w:t>
      </w:r>
    </w:p>
    <w:p w14:paraId="692C5E4F" w14:textId="77777777" w:rsidR="00917F86" w:rsidRDefault="00917F86" w:rsidP="00917F86">
      <w:pPr>
        <w:rPr>
          <w:rFonts w:ascii="Garamond" w:hAnsi="Garamond"/>
          <w:sz w:val="28"/>
          <w:szCs w:val="28"/>
        </w:rPr>
      </w:pPr>
    </w:p>
    <w:p w14:paraId="1646E8DB" w14:textId="7D90E047" w:rsidR="00917F86" w:rsidRDefault="00917F86" w:rsidP="00031AA0">
      <w:pPr>
        <w:pStyle w:val="Heading1"/>
        <w:numPr>
          <w:ilvl w:val="0"/>
          <w:numId w:val="8"/>
        </w:numPr>
      </w:pPr>
      <w:r>
        <w:t>Create a ‘</w:t>
      </w:r>
      <w:proofErr w:type="spellStart"/>
      <w:r>
        <w:t>PublicInstall</w:t>
      </w:r>
      <w:proofErr w:type="spellEnd"/>
      <w:r>
        <w:t xml:space="preserve">’ directory, inside the </w:t>
      </w:r>
      <w:proofErr w:type="spellStart"/>
      <w:r>
        <w:t>ApplicationName</w:t>
      </w:r>
      <w:proofErr w:type="spellEnd"/>
      <w:r>
        <w:t>/Files/</w:t>
      </w:r>
      <w:proofErr w:type="spellStart"/>
      <w:r>
        <w:t>ApplicationName</w:t>
      </w:r>
      <w:proofErr w:type="spellEnd"/>
      <w:r>
        <w:t xml:space="preserve"> directory.</w:t>
      </w:r>
    </w:p>
    <w:p w14:paraId="2641DB05" w14:textId="6D098967" w:rsidR="00917F86" w:rsidRDefault="00917F86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For ex:</w:t>
      </w:r>
    </w:p>
    <w:p w14:paraId="2EC48D58" w14:textId="499BAC75" w:rsidR="00917F86" w:rsidRDefault="00917F86" w:rsidP="00917F86">
      <w:pPr>
        <w:jc w:val="center"/>
        <w:rPr>
          <w:rFonts w:ascii="Garamond" w:hAnsi="Garamond"/>
          <w:sz w:val="28"/>
          <w:szCs w:val="28"/>
        </w:rPr>
      </w:pPr>
      <w:r w:rsidRPr="00917F86">
        <w:rPr>
          <w:rFonts w:ascii="Garamond" w:hAnsi="Garamond"/>
          <w:noProof/>
          <w:sz w:val="28"/>
          <w:szCs w:val="28"/>
        </w:rPr>
        <w:drawing>
          <wp:inline distT="0" distB="0" distL="0" distR="0" wp14:anchorId="7433D0A1" wp14:editId="02D79F50">
            <wp:extent cx="5191850" cy="3515216"/>
            <wp:effectExtent l="0" t="0" r="8890" b="9525"/>
            <wp:docPr id="12367897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8972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6118" w14:textId="79C7563A" w:rsidR="00917F86" w:rsidRDefault="00917F86" w:rsidP="00917F86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This is the directory that will contain the public desktop shortcut.</w:t>
      </w:r>
    </w:p>
    <w:p w14:paraId="1AE631B3" w14:textId="77777777" w:rsidR="00917F86" w:rsidRDefault="00917F86" w:rsidP="00031AA0">
      <w:pPr>
        <w:pStyle w:val="Heading1"/>
      </w:pPr>
    </w:p>
    <w:p w14:paraId="76A54965" w14:textId="630C31CB" w:rsidR="00917F86" w:rsidRDefault="005F359D" w:rsidP="00031AA0">
      <w:pPr>
        <w:pStyle w:val="Heading1"/>
        <w:numPr>
          <w:ilvl w:val="0"/>
          <w:numId w:val="8"/>
        </w:numPr>
      </w:pPr>
      <w:r>
        <w:t>Make sure source files contain .</w:t>
      </w:r>
      <w:proofErr w:type="spellStart"/>
      <w:r>
        <w:t>ico</w:t>
      </w:r>
      <w:proofErr w:type="spellEnd"/>
      <w:r>
        <w:t xml:space="preserve"> file for application </w:t>
      </w:r>
      <w:proofErr w:type="gramStart"/>
      <w:r>
        <w:t>shortcuts</w:t>
      </w:r>
      <w:proofErr w:type="gramEnd"/>
    </w:p>
    <w:p w14:paraId="684E22C0" w14:textId="77777777" w:rsidR="00FF16FC" w:rsidRDefault="00FF16FC" w:rsidP="00FF16FC"/>
    <w:p w14:paraId="1DF4F1FD" w14:textId="364CA0B9" w:rsidR="00FF16FC" w:rsidRDefault="00FF16FC" w:rsidP="00FF16FC">
      <w:r>
        <w:t>Make sure that your source file directory contains an .</w:t>
      </w:r>
      <w:proofErr w:type="spellStart"/>
      <w:r>
        <w:t>ico</w:t>
      </w:r>
      <w:proofErr w:type="spellEnd"/>
      <w:r>
        <w:t xml:space="preserve"> file that can be referenced by the shortcuts.</w:t>
      </w:r>
      <w:r w:rsidR="0061106A">
        <w:t xml:space="preserve"> If you need to create an .</w:t>
      </w:r>
      <w:proofErr w:type="spellStart"/>
      <w:r w:rsidR="0061106A">
        <w:t>ico</w:t>
      </w:r>
      <w:proofErr w:type="spellEnd"/>
      <w:r w:rsidR="0061106A">
        <w:t xml:space="preserve"> file, you can find a .</w:t>
      </w:r>
      <w:proofErr w:type="spellStart"/>
      <w:r w:rsidR="0061106A">
        <w:t>png</w:t>
      </w:r>
      <w:proofErr w:type="spellEnd"/>
      <w:r w:rsidR="0061106A">
        <w:t>/.jpg picture that you’d like to use and run it through this function:</w:t>
      </w:r>
    </w:p>
    <w:p w14:paraId="0EDFB376" w14:textId="26004A07" w:rsidR="0061106A" w:rsidRDefault="00000000" w:rsidP="00FF16FC">
      <w:pPr>
        <w:rPr>
          <w:rFonts w:ascii="Garamond" w:hAnsi="Garamond"/>
          <w:sz w:val="28"/>
          <w:szCs w:val="28"/>
        </w:rPr>
      </w:pPr>
      <w:hyperlink r:id="rId8" w:history="1">
        <w:r w:rsidR="0061106A" w:rsidRPr="000E7E6A">
          <w:rPr>
            <w:rStyle w:val="Hyperlink"/>
            <w:rFonts w:ascii="Garamond" w:hAnsi="Garamond"/>
            <w:sz w:val="28"/>
            <w:szCs w:val="28"/>
          </w:rPr>
          <w:t>https://www.powershellgallery.com/packages/RoughDraft/0.1/Content/ConvertTo-Icon.ps1</w:t>
        </w:r>
      </w:hyperlink>
    </w:p>
    <w:p w14:paraId="05E2C89C" w14:textId="0A382A4E" w:rsidR="005F359D" w:rsidRDefault="0061106A" w:rsidP="00031AA0">
      <w:r>
        <w:rPr>
          <w:rFonts w:ascii="Garamond" w:hAnsi="Garamond"/>
          <w:sz w:val="28"/>
          <w:szCs w:val="28"/>
        </w:rPr>
        <w:t>to create the .</w:t>
      </w:r>
      <w:proofErr w:type="spellStart"/>
      <w:r>
        <w:rPr>
          <w:rFonts w:ascii="Garamond" w:hAnsi="Garamond"/>
          <w:sz w:val="28"/>
          <w:szCs w:val="28"/>
        </w:rPr>
        <w:t>ico</w:t>
      </w:r>
      <w:proofErr w:type="spellEnd"/>
      <w:r>
        <w:rPr>
          <w:rFonts w:ascii="Garamond" w:hAnsi="Garamond"/>
          <w:sz w:val="28"/>
          <w:szCs w:val="28"/>
        </w:rPr>
        <w:t xml:space="preserve"> file for your</w:t>
      </w:r>
      <w:r w:rsidR="005F359D">
        <w:rPr>
          <w:rFonts w:ascii="Garamond" w:hAnsi="Garamond"/>
          <w:sz w:val="28"/>
          <w:szCs w:val="28"/>
        </w:rPr>
        <w:t xml:space="preserve"> installation.</w:t>
      </w:r>
    </w:p>
    <w:p w14:paraId="64C0CF23" w14:textId="77777777" w:rsidR="005F359D" w:rsidRDefault="005F359D" w:rsidP="00031AA0"/>
    <w:p w14:paraId="09BBC73F" w14:textId="5F7B97AC" w:rsidR="005F359D" w:rsidRDefault="00475755" w:rsidP="00475755">
      <w:pPr>
        <w:pStyle w:val="Heading1"/>
        <w:numPr>
          <w:ilvl w:val="0"/>
          <w:numId w:val="8"/>
        </w:numPr>
      </w:pPr>
      <w:r>
        <w:lastRenderedPageBreak/>
        <w:t xml:space="preserve">Use the PSADT </w:t>
      </w:r>
      <w:proofErr w:type="spellStart"/>
      <w:r>
        <w:t>Powershell</w:t>
      </w:r>
      <w:proofErr w:type="spellEnd"/>
      <w:r>
        <w:t xml:space="preserve"> module to generate public and private shortcuts using directions/examples below.</w:t>
      </w:r>
    </w:p>
    <w:p w14:paraId="7B8EC1F0" w14:textId="44EC6830" w:rsidR="00475755" w:rsidRPr="00AD4B7A" w:rsidRDefault="00AD4B7A" w:rsidP="00AD4B7A">
      <w:pPr>
        <w:pStyle w:val="Caption"/>
        <w:rPr>
          <w:sz w:val="22"/>
          <w:szCs w:val="22"/>
        </w:rPr>
      </w:pPr>
      <w:r w:rsidRPr="00AD4B7A">
        <w:rPr>
          <w:sz w:val="22"/>
          <w:szCs w:val="22"/>
        </w:rPr>
        <w:t xml:space="preserve">*To install the PSADT </w:t>
      </w:r>
      <w:proofErr w:type="spellStart"/>
      <w:r w:rsidRPr="00AD4B7A">
        <w:rPr>
          <w:sz w:val="22"/>
          <w:szCs w:val="22"/>
        </w:rPr>
        <w:t>Powershell</w:t>
      </w:r>
      <w:proofErr w:type="spellEnd"/>
      <w:r w:rsidRPr="00AD4B7A">
        <w:rPr>
          <w:sz w:val="22"/>
          <w:szCs w:val="22"/>
        </w:rPr>
        <w:t xml:space="preserve"> module on an internet-connected Windows machine:</w:t>
      </w:r>
    </w:p>
    <w:p w14:paraId="70E40D4A" w14:textId="4CA54682" w:rsidR="00260B53" w:rsidRDefault="00FF16FC" w:rsidP="00FF16FC">
      <w:pPr>
        <w:rPr>
          <w:rFonts w:ascii="Garamond" w:hAnsi="Garamond"/>
          <w:b/>
          <w:bCs/>
          <w:sz w:val="28"/>
          <w:szCs w:val="28"/>
        </w:rPr>
      </w:pPr>
      <w:r w:rsidRPr="00FF16FC">
        <w:rPr>
          <w:rFonts w:ascii="Garamond" w:hAnsi="Garamond"/>
          <w:b/>
          <w:bCs/>
          <w:noProof/>
          <w:sz w:val="28"/>
          <w:szCs w:val="28"/>
        </w:rPr>
        <w:drawing>
          <wp:inline distT="0" distB="0" distL="0" distR="0" wp14:anchorId="173E9BE5" wp14:editId="25FCBE52">
            <wp:extent cx="4143953" cy="933580"/>
            <wp:effectExtent l="0" t="0" r="9525" b="0"/>
            <wp:docPr id="2082651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514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51E9" w14:textId="3AA14761" w:rsidR="00277F3A" w:rsidRDefault="00277F3A" w:rsidP="00277F3A">
      <w:pPr>
        <w:rPr>
          <w:rFonts w:ascii="Garamond" w:hAnsi="Garamond"/>
          <w:sz w:val="28"/>
          <w:szCs w:val="28"/>
        </w:rPr>
      </w:pPr>
    </w:p>
    <w:p w14:paraId="7696D4BB" w14:textId="74B4CFC4" w:rsidR="00AD4B7A" w:rsidRPr="00AD4B7A" w:rsidRDefault="00AD4B7A" w:rsidP="00AD4B7A">
      <w:pPr>
        <w:pStyle w:val="Heading1"/>
      </w:pPr>
      <w:r>
        <w:t>Walkthrough of create public/private shortcuts for Dev-C++ installation:</w:t>
      </w:r>
    </w:p>
    <w:p w14:paraId="12C7A50A" w14:textId="46BA3E6D" w:rsidR="00D145B7" w:rsidRDefault="00B51CCA" w:rsidP="00277F3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Change directory to your </w:t>
      </w:r>
      <w:proofErr w:type="spellStart"/>
      <w:r>
        <w:rPr>
          <w:rFonts w:ascii="Garamond" w:hAnsi="Garamond"/>
          <w:sz w:val="28"/>
          <w:szCs w:val="28"/>
        </w:rPr>
        <w:t>ApplicationName</w:t>
      </w:r>
      <w:proofErr w:type="spellEnd"/>
      <w:r>
        <w:rPr>
          <w:rFonts w:ascii="Garamond" w:hAnsi="Garamond"/>
          <w:sz w:val="28"/>
          <w:szCs w:val="28"/>
        </w:rPr>
        <w:t xml:space="preserve"> (Dev-C++ in this case) directory that contains the Deploy-ApplicationName.ps1 / Deploy-Dev-C++.ps1 script.</w:t>
      </w:r>
    </w:p>
    <w:p w14:paraId="4C487638" w14:textId="77777777" w:rsidR="00D145B7" w:rsidRDefault="00D145B7" w:rsidP="00277F3A">
      <w:pPr>
        <w:rPr>
          <w:rFonts w:ascii="Garamond" w:hAnsi="Garamond"/>
          <w:sz w:val="28"/>
          <w:szCs w:val="28"/>
        </w:rPr>
      </w:pPr>
    </w:p>
    <w:p w14:paraId="46547BC5" w14:textId="2ED7B80D" w:rsidR="00D40C2B" w:rsidRPr="005D6ECD" w:rsidRDefault="005D6ECD" w:rsidP="00277F3A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Command for public shortcut creation (targets application .exe stored in application folder on in public user’s folder):</w:t>
      </w:r>
    </w:p>
    <w:p w14:paraId="0AB9E7C2" w14:textId="7FF2E898" w:rsidR="00917F86" w:rsidRDefault="000636E6" w:rsidP="00917F86">
      <w:pPr>
        <w:rPr>
          <w:rFonts w:ascii="Garamond" w:hAnsi="Garamond"/>
          <w:sz w:val="28"/>
          <w:szCs w:val="28"/>
        </w:rPr>
      </w:pPr>
      <w:r w:rsidRPr="000636E6">
        <w:rPr>
          <w:rFonts w:ascii="Garamond" w:hAnsi="Garamond"/>
          <w:noProof/>
          <w:sz w:val="28"/>
          <w:szCs w:val="28"/>
        </w:rPr>
        <w:drawing>
          <wp:inline distT="0" distB="0" distL="0" distR="0" wp14:anchorId="24D20D40" wp14:editId="3DE794A6">
            <wp:extent cx="6400800" cy="1319530"/>
            <wp:effectExtent l="0" t="0" r="0" b="0"/>
            <wp:docPr id="15168285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28524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DDFD" w14:textId="77777777" w:rsidR="00F21E3A" w:rsidRDefault="00F21E3A" w:rsidP="00917F86">
      <w:pPr>
        <w:rPr>
          <w:rFonts w:ascii="Garamond" w:hAnsi="Garamond"/>
          <w:sz w:val="28"/>
          <w:szCs w:val="28"/>
        </w:rPr>
      </w:pPr>
    </w:p>
    <w:p w14:paraId="074DD964" w14:textId="0B0964FC" w:rsidR="00F21E3A" w:rsidRPr="005D6ECD" w:rsidRDefault="005D6ECD" w:rsidP="00917F86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Command for private shortcut creation (uses the %USERNAME% batch variable to target </w:t>
      </w:r>
      <w:r w:rsidR="00100F1F">
        <w:rPr>
          <w:rFonts w:ascii="Garamond" w:hAnsi="Garamond"/>
          <w:b/>
          <w:bCs/>
          <w:sz w:val="28"/>
          <w:szCs w:val="28"/>
        </w:rPr>
        <w:t>correct/current user’s application files/etc.):</w:t>
      </w:r>
    </w:p>
    <w:p w14:paraId="46B035D5" w14:textId="1CD4F943" w:rsidR="00E06896" w:rsidRDefault="00102DA4" w:rsidP="00917F86">
      <w:pPr>
        <w:rPr>
          <w:rFonts w:ascii="Garamond" w:hAnsi="Garamond"/>
          <w:sz w:val="28"/>
          <w:szCs w:val="28"/>
        </w:rPr>
      </w:pPr>
      <w:r w:rsidRPr="00102DA4">
        <w:rPr>
          <w:rFonts w:ascii="Garamond" w:hAnsi="Garamond"/>
          <w:noProof/>
          <w:sz w:val="28"/>
          <w:szCs w:val="28"/>
        </w:rPr>
        <w:drawing>
          <wp:inline distT="0" distB="0" distL="0" distR="0" wp14:anchorId="316B34B1" wp14:editId="1AA5AA4C">
            <wp:extent cx="6400800" cy="1431290"/>
            <wp:effectExtent l="0" t="0" r="0" b="0"/>
            <wp:docPr id="19242141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1415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B66" w14:textId="77777777" w:rsidR="00CF44F5" w:rsidRDefault="00CF44F5" w:rsidP="00100F1F">
      <w:pPr>
        <w:pStyle w:val="Heading1"/>
      </w:pPr>
    </w:p>
    <w:p w14:paraId="4BA29EF0" w14:textId="37153265" w:rsidR="00CF44F5" w:rsidRDefault="00CF44F5" w:rsidP="00100F1F">
      <w:pPr>
        <w:pStyle w:val="Heading1"/>
      </w:pPr>
      <w:r>
        <w:t>Parameter explanations</w:t>
      </w:r>
      <w:r w:rsidR="00100F1F">
        <w:t xml:space="preserve"> for New-Shortcut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CF44F5" w14:paraId="0EFCFACA" w14:textId="77777777" w:rsidTr="00CF44F5">
        <w:tc>
          <w:tcPr>
            <w:tcW w:w="5035" w:type="dxa"/>
          </w:tcPr>
          <w:p w14:paraId="1AA60C4F" w14:textId="2CAAE657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Path</w:t>
            </w:r>
          </w:p>
        </w:tc>
        <w:tc>
          <w:tcPr>
            <w:tcW w:w="5035" w:type="dxa"/>
          </w:tcPr>
          <w:p w14:paraId="6F32E80C" w14:textId="177ECE82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Output path for the shortcut created by the command</w:t>
            </w:r>
          </w:p>
        </w:tc>
      </w:tr>
      <w:tr w:rsidR="00CF44F5" w14:paraId="0B99C68E" w14:textId="77777777" w:rsidTr="00CF44F5">
        <w:tc>
          <w:tcPr>
            <w:tcW w:w="5035" w:type="dxa"/>
          </w:tcPr>
          <w:p w14:paraId="1A2DD68D" w14:textId="5575E857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lastRenderedPageBreak/>
              <w:t>TargetPath</w:t>
            </w:r>
            <w:proofErr w:type="spellEnd"/>
          </w:p>
        </w:tc>
        <w:tc>
          <w:tcPr>
            <w:tcW w:w="5035" w:type="dxa"/>
          </w:tcPr>
          <w:p w14:paraId="6B8C976B" w14:textId="4D64D55A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Executable/application that the shortcut will target, after the installation script has been run on machine.</w:t>
            </w:r>
          </w:p>
        </w:tc>
      </w:tr>
      <w:tr w:rsidR="00CF44F5" w14:paraId="04D981FA" w14:textId="77777777" w:rsidTr="00CF44F5">
        <w:tc>
          <w:tcPr>
            <w:tcW w:w="5035" w:type="dxa"/>
          </w:tcPr>
          <w:p w14:paraId="2562F19B" w14:textId="595EADFF" w:rsidR="00CF44F5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sz w:val="28"/>
                <w:szCs w:val="28"/>
              </w:rPr>
              <w:t>IconLocation</w:t>
            </w:r>
            <w:proofErr w:type="spellEnd"/>
          </w:p>
        </w:tc>
        <w:tc>
          <w:tcPr>
            <w:tcW w:w="5035" w:type="dxa"/>
          </w:tcPr>
          <w:p w14:paraId="3020F0F9" w14:textId="77777777" w:rsidR="008F3E8F" w:rsidRDefault="00CF44F5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Absolute/relative path to icon locatio</w:t>
            </w:r>
            <w:r w:rsidR="008F3E8F">
              <w:rPr>
                <w:rFonts w:ascii="Garamond" w:hAnsi="Garamond"/>
                <w:sz w:val="28"/>
                <w:szCs w:val="28"/>
              </w:rPr>
              <w:t>n.</w:t>
            </w:r>
          </w:p>
          <w:p w14:paraId="5FDB8DBD" w14:textId="44917419" w:rsidR="008F3E8F" w:rsidRDefault="008F3E8F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This </w:t>
            </w:r>
            <w:r w:rsidR="00AB2543">
              <w:rPr>
                <w:rFonts w:ascii="Garamond" w:hAnsi="Garamond"/>
                <w:sz w:val="28"/>
                <w:szCs w:val="28"/>
              </w:rPr>
              <w:t>should</w:t>
            </w:r>
            <w:r>
              <w:rPr>
                <w:rFonts w:ascii="Garamond" w:hAnsi="Garamond"/>
                <w:sz w:val="28"/>
                <w:szCs w:val="28"/>
              </w:rPr>
              <w:t xml:space="preserve"> be the</w:t>
            </w:r>
            <w:r w:rsidR="00AB2543">
              <w:rPr>
                <w:rFonts w:ascii="Garamond" w:hAnsi="Garamond"/>
                <w:sz w:val="28"/>
                <w:szCs w:val="28"/>
              </w:rPr>
              <w:t xml:space="preserve"> icon’s location in the</w:t>
            </w:r>
            <w:r>
              <w:rPr>
                <w:rFonts w:ascii="Garamond" w:hAnsi="Garamond"/>
                <w:sz w:val="28"/>
                <w:szCs w:val="28"/>
              </w:rPr>
              <w:t xml:space="preserve"> source file directory, ex: C:\Program Files (x</w:t>
            </w:r>
            <w:proofErr w:type="gramStart"/>
            <w:r>
              <w:rPr>
                <w:rFonts w:ascii="Garamond" w:hAnsi="Garamond"/>
                <w:sz w:val="28"/>
                <w:szCs w:val="28"/>
              </w:rPr>
              <w:t>86)\</w:t>
            </w:r>
            <w:proofErr w:type="gramEnd"/>
            <w:r>
              <w:rPr>
                <w:rFonts w:ascii="Garamond" w:hAnsi="Garamond"/>
                <w:sz w:val="28"/>
                <w:szCs w:val="28"/>
              </w:rPr>
              <w:t>Dev-C++</w:t>
            </w:r>
            <w:r w:rsidR="00AB2543">
              <w:rPr>
                <w:rFonts w:ascii="Garamond" w:hAnsi="Garamond"/>
                <w:sz w:val="28"/>
                <w:szCs w:val="28"/>
              </w:rPr>
              <w:t>\Dev-C++.</w:t>
            </w:r>
            <w:proofErr w:type="spellStart"/>
            <w:r w:rsidR="00AB2543">
              <w:rPr>
                <w:rFonts w:ascii="Garamond" w:hAnsi="Garamond"/>
                <w:sz w:val="28"/>
                <w:szCs w:val="28"/>
              </w:rPr>
              <w:t>lnk</w:t>
            </w:r>
            <w:proofErr w:type="spellEnd"/>
            <w:r w:rsidR="00AB2543">
              <w:rPr>
                <w:rFonts w:ascii="Garamond" w:hAnsi="Garamond"/>
                <w:sz w:val="28"/>
                <w:szCs w:val="28"/>
              </w:rPr>
              <w:t>.</w:t>
            </w:r>
          </w:p>
        </w:tc>
      </w:tr>
      <w:tr w:rsidR="00CF44F5" w14:paraId="537F4427" w14:textId="77777777" w:rsidTr="00CF44F5">
        <w:tc>
          <w:tcPr>
            <w:tcW w:w="5035" w:type="dxa"/>
          </w:tcPr>
          <w:p w14:paraId="275C0008" w14:textId="138FC834" w:rsidR="00CF44F5" w:rsidRDefault="00AB2543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Description</w:t>
            </w:r>
          </w:p>
        </w:tc>
        <w:tc>
          <w:tcPr>
            <w:tcW w:w="5035" w:type="dxa"/>
          </w:tcPr>
          <w:p w14:paraId="0F79ECD4" w14:textId="0E832E98" w:rsidR="00CF44F5" w:rsidRDefault="004C04A3" w:rsidP="00917F86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Description property of the shortcut</w:t>
            </w:r>
          </w:p>
        </w:tc>
      </w:tr>
    </w:tbl>
    <w:p w14:paraId="6B60EA50" w14:textId="77777777" w:rsidR="0086220C" w:rsidRDefault="0086220C" w:rsidP="0086220C">
      <w:pPr>
        <w:pStyle w:val="Caption"/>
        <w:rPr>
          <w:sz w:val="22"/>
          <w:szCs w:val="22"/>
        </w:rPr>
      </w:pPr>
    </w:p>
    <w:p w14:paraId="3A6F1411" w14:textId="20C97381" w:rsidR="00CF44F5" w:rsidRDefault="00100F1F" w:rsidP="0086220C">
      <w:pPr>
        <w:pStyle w:val="Caption"/>
        <w:rPr>
          <w:rStyle w:val="Hyperlink"/>
          <w:rFonts w:ascii="Garamond" w:hAnsi="Garamond"/>
          <w:sz w:val="32"/>
          <w:szCs w:val="32"/>
        </w:rPr>
      </w:pPr>
      <w:r w:rsidRPr="0086220C">
        <w:rPr>
          <w:sz w:val="22"/>
          <w:szCs w:val="22"/>
        </w:rPr>
        <w:t xml:space="preserve">*PSADT Function Reference: </w:t>
      </w:r>
      <w:hyperlink r:id="rId12" w:history="1">
        <w:r w:rsidR="0086220C" w:rsidRPr="0086220C">
          <w:rPr>
            <w:rStyle w:val="Hyperlink"/>
            <w:rFonts w:ascii="Garamond" w:hAnsi="Garamond"/>
            <w:sz w:val="32"/>
            <w:szCs w:val="32"/>
          </w:rPr>
          <w:t>https://allnewandimproved.psappdeploytoolkit.com/functions/</w:t>
        </w:r>
      </w:hyperlink>
    </w:p>
    <w:p w14:paraId="2B840062" w14:textId="77777777" w:rsidR="00C9621D" w:rsidRDefault="00C9621D" w:rsidP="00C9621D"/>
    <w:p w14:paraId="260AA8E7" w14:textId="264545D3" w:rsidR="00C9621D" w:rsidRDefault="00C036BA" w:rsidP="00C036BA">
      <w:pPr>
        <w:pStyle w:val="Heading1"/>
      </w:pPr>
      <w:r>
        <w:t>After the installation script/folder is completed, run installations or uninstallations using these commands:</w:t>
      </w:r>
    </w:p>
    <w:p w14:paraId="3B102AA0" w14:textId="77777777" w:rsidR="00C036BA" w:rsidRDefault="00C036BA" w:rsidP="00C036BA"/>
    <w:p w14:paraId="11AECC64" w14:textId="42DCF98E" w:rsidR="00C036BA" w:rsidRDefault="00AC41BE" w:rsidP="00C036BA">
      <w:r w:rsidRPr="00AC41BE">
        <w:rPr>
          <w:noProof/>
        </w:rPr>
        <w:drawing>
          <wp:inline distT="0" distB="0" distL="0" distR="0" wp14:anchorId="325E8485" wp14:editId="5A0FA73C">
            <wp:extent cx="6858000" cy="550545"/>
            <wp:effectExtent l="0" t="0" r="0" b="1905"/>
            <wp:docPr id="85400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05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462" w14:textId="7675012A" w:rsidR="00AC41BE" w:rsidRDefault="00AC41BE" w:rsidP="00C036BA">
      <w:r>
        <w:t>Powershell.exe -</w:t>
      </w:r>
      <w:proofErr w:type="spellStart"/>
      <w:r>
        <w:t>ExecutionPolicy</w:t>
      </w:r>
      <w:proofErr w:type="spellEnd"/>
      <w:r>
        <w:t xml:space="preserve"> Bypass ./Deploy-ApplicationName.ps1 -</w:t>
      </w:r>
      <w:proofErr w:type="spellStart"/>
      <w:r>
        <w:t>Deploymenttype</w:t>
      </w:r>
      <w:proofErr w:type="spellEnd"/>
      <w:r>
        <w:t xml:space="preserve"> ‘Install’ -</w:t>
      </w:r>
      <w:proofErr w:type="spellStart"/>
      <w:r>
        <w:t>Deploymode</w:t>
      </w:r>
      <w:proofErr w:type="spellEnd"/>
      <w:r>
        <w:t xml:space="preserve"> ‘</w:t>
      </w:r>
      <w:proofErr w:type="gramStart"/>
      <w:r>
        <w:t>silent</w:t>
      </w:r>
      <w:proofErr w:type="gramEnd"/>
      <w:r>
        <w:t>’</w:t>
      </w:r>
    </w:p>
    <w:p w14:paraId="09FB358F" w14:textId="77777777" w:rsidR="00401CF1" w:rsidRDefault="00401CF1" w:rsidP="00C036BA"/>
    <w:p w14:paraId="5F95B7F5" w14:textId="25BA324A" w:rsidR="00401CF1" w:rsidRDefault="00401CF1" w:rsidP="003456F9">
      <w:pPr>
        <w:pStyle w:val="Heading1"/>
      </w:pPr>
      <w:r>
        <w:t>By default, uninstalls are only set to:</w:t>
      </w:r>
    </w:p>
    <w:p w14:paraId="5F68D87F" w14:textId="3D02975B" w:rsidR="00401CF1" w:rsidRDefault="00401CF1" w:rsidP="00401CF1">
      <w:pPr>
        <w:pStyle w:val="ListParagraph"/>
        <w:numPr>
          <w:ilvl w:val="0"/>
          <w:numId w:val="13"/>
        </w:numPr>
      </w:pPr>
      <w:r>
        <w:t>Remove the source file directory (ex: C:\Program Files (x</w:t>
      </w:r>
      <w:proofErr w:type="gramStart"/>
      <w:r>
        <w:t>86)\</w:t>
      </w:r>
      <w:proofErr w:type="gramEnd"/>
      <w:r>
        <w:t>Dev-C++) as specified by the (($</w:t>
      </w:r>
      <w:proofErr w:type="spellStart"/>
      <w:r>
        <w:t>sourcefolder</w:t>
      </w:r>
      <w:proofErr w:type="spellEnd"/>
      <w:r>
        <w:t>$)) value.</w:t>
      </w:r>
    </w:p>
    <w:p w14:paraId="5A5E13E0" w14:textId="11777298" w:rsidR="00401CF1" w:rsidRDefault="00401CF1" w:rsidP="00401CF1">
      <w:pPr>
        <w:pStyle w:val="ListParagraph"/>
        <w:numPr>
          <w:ilvl w:val="0"/>
          <w:numId w:val="13"/>
        </w:numPr>
      </w:pPr>
      <w:r>
        <w:t xml:space="preserve">Remove the source file directory from </w:t>
      </w:r>
      <w:proofErr w:type="gramStart"/>
      <w:r>
        <w:t>C:\Users\Public</w:t>
      </w:r>
      <w:proofErr w:type="gramEnd"/>
    </w:p>
    <w:p w14:paraId="304444E3" w14:textId="632EABCE" w:rsidR="00401CF1" w:rsidRDefault="00401CF1" w:rsidP="00401CF1">
      <w:pPr>
        <w:pStyle w:val="ListParagraph"/>
        <w:numPr>
          <w:ilvl w:val="0"/>
          <w:numId w:val="13"/>
        </w:numPr>
      </w:pPr>
      <w:r>
        <w:t xml:space="preserve">Remove any shortcut for the application that exists </w:t>
      </w:r>
      <w:r w:rsidR="00075A9B">
        <w:t>at</w:t>
      </w:r>
      <w:r>
        <w:t xml:space="preserve"> C:\Users\Public\Desktop</w:t>
      </w:r>
      <w:r w:rsidR="00075A9B">
        <w:t>\($$appname$)).lnk</w:t>
      </w:r>
    </w:p>
    <w:p w14:paraId="2A6EDE74" w14:textId="144B26BB" w:rsidR="00401CF1" w:rsidRPr="00C036BA" w:rsidRDefault="00075A9B" w:rsidP="00401CF1">
      <w:pPr>
        <w:pStyle w:val="ListParagraph"/>
        <w:numPr>
          <w:ilvl w:val="0"/>
          <w:numId w:val="13"/>
        </w:numPr>
      </w:pPr>
      <w:r>
        <w:t>Remove any scheduled task that contains the (($</w:t>
      </w:r>
      <w:proofErr w:type="spellStart"/>
      <w:r>
        <w:t>appname</w:t>
      </w:r>
      <w:proofErr w:type="spellEnd"/>
      <w:r>
        <w:t>$)) value, and the word Install.</w:t>
      </w:r>
    </w:p>
    <w:p w14:paraId="4C8B628B" w14:textId="77777777" w:rsidR="0086220C" w:rsidRDefault="0086220C" w:rsidP="00917F86">
      <w:pPr>
        <w:rPr>
          <w:rFonts w:ascii="Garamond" w:hAnsi="Garamond"/>
          <w:sz w:val="28"/>
          <w:szCs w:val="28"/>
        </w:rPr>
      </w:pPr>
    </w:p>
    <w:sectPr w:rsidR="0086220C" w:rsidSect="001A11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54D"/>
    <w:multiLevelType w:val="hybridMultilevel"/>
    <w:tmpl w:val="AB243044"/>
    <w:lvl w:ilvl="0" w:tplc="BDC4B8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811"/>
    <w:multiLevelType w:val="hybridMultilevel"/>
    <w:tmpl w:val="C7988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136FE"/>
    <w:multiLevelType w:val="hybridMultilevel"/>
    <w:tmpl w:val="71B0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01870"/>
    <w:multiLevelType w:val="hybridMultilevel"/>
    <w:tmpl w:val="598E2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4769"/>
    <w:multiLevelType w:val="hybridMultilevel"/>
    <w:tmpl w:val="3DE61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2330D"/>
    <w:multiLevelType w:val="hybridMultilevel"/>
    <w:tmpl w:val="1B8C358E"/>
    <w:lvl w:ilvl="0" w:tplc="C2BE722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9166E9"/>
    <w:multiLevelType w:val="hybridMultilevel"/>
    <w:tmpl w:val="A606D780"/>
    <w:lvl w:ilvl="0" w:tplc="91108A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1B50EA"/>
    <w:multiLevelType w:val="multilevel"/>
    <w:tmpl w:val="AA0C37F0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1F0F1A"/>
    <w:multiLevelType w:val="hybridMultilevel"/>
    <w:tmpl w:val="77E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17187"/>
    <w:multiLevelType w:val="hybridMultilevel"/>
    <w:tmpl w:val="1472CAB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CD72BD"/>
    <w:multiLevelType w:val="hybridMultilevel"/>
    <w:tmpl w:val="3F3AE8C6"/>
    <w:lvl w:ilvl="0" w:tplc="B226077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8277A51"/>
    <w:multiLevelType w:val="hybridMultilevel"/>
    <w:tmpl w:val="AF40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91FA7"/>
    <w:multiLevelType w:val="hybridMultilevel"/>
    <w:tmpl w:val="7AB60434"/>
    <w:lvl w:ilvl="0" w:tplc="377E24EA"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438421">
    <w:abstractNumId w:val="12"/>
  </w:num>
  <w:num w:numId="2" w16cid:durableId="2072343815">
    <w:abstractNumId w:val="5"/>
  </w:num>
  <w:num w:numId="3" w16cid:durableId="1741950191">
    <w:abstractNumId w:val="0"/>
  </w:num>
  <w:num w:numId="4" w16cid:durableId="1918633335">
    <w:abstractNumId w:val="6"/>
  </w:num>
  <w:num w:numId="5" w16cid:durableId="794758770">
    <w:abstractNumId w:val="10"/>
  </w:num>
  <w:num w:numId="6" w16cid:durableId="1130593425">
    <w:abstractNumId w:val="11"/>
  </w:num>
  <w:num w:numId="7" w16cid:durableId="1974825845">
    <w:abstractNumId w:val="4"/>
  </w:num>
  <w:num w:numId="8" w16cid:durableId="639961382">
    <w:abstractNumId w:val="3"/>
  </w:num>
  <w:num w:numId="9" w16cid:durableId="1457065327">
    <w:abstractNumId w:val="9"/>
  </w:num>
  <w:num w:numId="10" w16cid:durableId="1729113890">
    <w:abstractNumId w:val="7"/>
  </w:num>
  <w:num w:numId="11" w16cid:durableId="218440914">
    <w:abstractNumId w:val="2"/>
  </w:num>
  <w:num w:numId="12" w16cid:durableId="1763187869">
    <w:abstractNumId w:val="1"/>
  </w:num>
  <w:num w:numId="13" w16cid:durableId="10442566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4B"/>
    <w:rsid w:val="00031AA0"/>
    <w:rsid w:val="00045861"/>
    <w:rsid w:val="000636E6"/>
    <w:rsid w:val="00075A9B"/>
    <w:rsid w:val="00080B0C"/>
    <w:rsid w:val="00081CA9"/>
    <w:rsid w:val="000A6BE3"/>
    <w:rsid w:val="00100F1F"/>
    <w:rsid w:val="00102DA4"/>
    <w:rsid w:val="001668E7"/>
    <w:rsid w:val="001A11C7"/>
    <w:rsid w:val="001B0BF3"/>
    <w:rsid w:val="001B0D71"/>
    <w:rsid w:val="00260B53"/>
    <w:rsid w:val="00277F3A"/>
    <w:rsid w:val="002B3B4B"/>
    <w:rsid w:val="003456F9"/>
    <w:rsid w:val="003739C5"/>
    <w:rsid w:val="00391D4D"/>
    <w:rsid w:val="003B03CF"/>
    <w:rsid w:val="00401CF1"/>
    <w:rsid w:val="00466751"/>
    <w:rsid w:val="00475755"/>
    <w:rsid w:val="004C04A3"/>
    <w:rsid w:val="004E0DE3"/>
    <w:rsid w:val="005D6ECD"/>
    <w:rsid w:val="005F359D"/>
    <w:rsid w:val="005F43B2"/>
    <w:rsid w:val="0061106A"/>
    <w:rsid w:val="00625472"/>
    <w:rsid w:val="00722FF0"/>
    <w:rsid w:val="007A66B2"/>
    <w:rsid w:val="007F25CC"/>
    <w:rsid w:val="00800E14"/>
    <w:rsid w:val="00812C7B"/>
    <w:rsid w:val="00821F7A"/>
    <w:rsid w:val="0086220C"/>
    <w:rsid w:val="008861DE"/>
    <w:rsid w:val="008B1C5E"/>
    <w:rsid w:val="008F3E8F"/>
    <w:rsid w:val="00917F86"/>
    <w:rsid w:val="00987375"/>
    <w:rsid w:val="00A36D27"/>
    <w:rsid w:val="00AB2543"/>
    <w:rsid w:val="00AC41BE"/>
    <w:rsid w:val="00AD4B7A"/>
    <w:rsid w:val="00B51CCA"/>
    <w:rsid w:val="00C036BA"/>
    <w:rsid w:val="00C9621D"/>
    <w:rsid w:val="00CC099A"/>
    <w:rsid w:val="00CE15D3"/>
    <w:rsid w:val="00CF44F5"/>
    <w:rsid w:val="00D145B7"/>
    <w:rsid w:val="00D20DF5"/>
    <w:rsid w:val="00D40C2B"/>
    <w:rsid w:val="00D708AF"/>
    <w:rsid w:val="00D73692"/>
    <w:rsid w:val="00D91A24"/>
    <w:rsid w:val="00E06896"/>
    <w:rsid w:val="00E8742F"/>
    <w:rsid w:val="00EC2D2B"/>
    <w:rsid w:val="00F21E3A"/>
    <w:rsid w:val="00FD0A82"/>
    <w:rsid w:val="00FF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CF56"/>
  <w15:chartTrackingRefBased/>
  <w15:docId w15:val="{F158F509-C968-41B1-B170-E558934C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F86"/>
  </w:style>
  <w:style w:type="paragraph" w:styleId="Heading1">
    <w:name w:val="heading 1"/>
    <w:basedOn w:val="Normal"/>
    <w:next w:val="Normal"/>
    <w:link w:val="Heading1Char"/>
    <w:uiPriority w:val="9"/>
    <w:qFormat/>
    <w:rsid w:val="00391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4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3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B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7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91A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1B0B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91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EC2D2B"/>
    <w:rPr>
      <w:smallCaps/>
      <w:color w:val="5A5A5A" w:themeColor="text1" w:themeTint="A5"/>
    </w:rPr>
  </w:style>
  <w:style w:type="numbering" w:customStyle="1" w:styleId="CurrentList1">
    <w:name w:val="Current List1"/>
    <w:uiPriority w:val="99"/>
    <w:rsid w:val="00987375"/>
    <w:pPr>
      <w:numPr>
        <w:numId w:val="10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873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37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861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shellgallery.com/packages/RoughDraft/0.1/Content/ConvertTo-Icon.ps1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llnewandimproved.psappdeploytoolkit.com/func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udd\Desktop\docbasi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docbasic.dotx</Template>
  <TotalTime>2</TotalTime>
  <Pages>6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abudd</dc:creator>
  <cp:keywords/>
  <dc:description/>
  <cp:lastModifiedBy>Alex Buddenbohn</cp:lastModifiedBy>
  <cp:revision>3</cp:revision>
  <dcterms:created xsi:type="dcterms:W3CDTF">2024-03-03T23:13:00Z</dcterms:created>
  <dcterms:modified xsi:type="dcterms:W3CDTF">2024-03-04T01:46:00Z</dcterms:modified>
</cp:coreProperties>
</file>